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B82BC" w14:textId="31CE823D" w:rsidR="004F26FF" w:rsidRPr="00012A25" w:rsidRDefault="00F65F4A" w:rsidP="00012A25">
      <w:pPr>
        <w:pStyle w:val="Heading2"/>
      </w:pPr>
      <w:r>
        <w:t>Spring Boot assignment</w:t>
      </w:r>
    </w:p>
    <w:p w14:paraId="65E8FB83" w14:textId="77777777" w:rsidR="0036615B" w:rsidRPr="0036615B" w:rsidRDefault="0036615B" w:rsidP="0036615B"/>
    <w:p w14:paraId="7C3045B7" w14:textId="23DACA5E" w:rsidR="008C2EE9" w:rsidRDefault="008C2EE9" w:rsidP="0030616D"/>
    <w:p w14:paraId="1B922E53" w14:textId="5207E624" w:rsidR="00F65F4A" w:rsidRDefault="00F65F4A" w:rsidP="0030616D"/>
    <w:p w14:paraId="7DB85D05" w14:textId="77777777" w:rsidR="00F65F4A" w:rsidRDefault="00F65F4A" w:rsidP="00F65F4A">
      <w:r>
        <w:t>Using Spring Boot application, implement a RESTful service which caters to movie search.</w:t>
      </w:r>
    </w:p>
    <w:p w14:paraId="24D5959C" w14:textId="77777777" w:rsidR="00F65F4A" w:rsidRDefault="00F65F4A" w:rsidP="00F65F4A">
      <w:r>
        <w:t>The endpoint required is as follows:</w:t>
      </w:r>
    </w:p>
    <w:p w14:paraId="30D940D6" w14:textId="77777777" w:rsidR="00F65F4A" w:rsidRDefault="00F65F4A" w:rsidP="00F65F4A">
      <w:pPr>
        <w:pStyle w:val="ListParagraph"/>
        <w:numPr>
          <w:ilvl w:val="0"/>
          <w:numId w:val="22"/>
        </w:numPr>
        <w:spacing w:after="160" w:line="259" w:lineRule="auto"/>
      </w:pPr>
      <w:r>
        <w:t>/movie/</w:t>
      </w:r>
      <w:proofErr w:type="spellStart"/>
      <w:r>
        <w:t>ABCMovie?language</w:t>
      </w:r>
      <w:proofErr w:type="spellEnd"/>
      <w:r>
        <w:t>=</w:t>
      </w:r>
      <w:proofErr w:type="spellStart"/>
      <w:r>
        <w:t>English&amp;director</w:t>
      </w:r>
      <w:proofErr w:type="spellEnd"/>
      <w:r>
        <w:t>=ABCD</w:t>
      </w:r>
    </w:p>
    <w:p w14:paraId="1999304E" w14:textId="77777777" w:rsidR="00F65F4A" w:rsidRDefault="00F65F4A" w:rsidP="00F65F4A">
      <w:r>
        <w:t>A movie could have the following attributes:</w:t>
      </w:r>
    </w:p>
    <w:p w14:paraId="24DEDCA8" w14:textId="77777777" w:rsidR="00F65F4A" w:rsidRDefault="00F65F4A" w:rsidP="00F65F4A">
      <w:pPr>
        <w:pStyle w:val="ListParagraph"/>
        <w:numPr>
          <w:ilvl w:val="0"/>
          <w:numId w:val="21"/>
        </w:numPr>
        <w:spacing w:after="160" w:line="259" w:lineRule="auto"/>
      </w:pPr>
      <w:r>
        <w:t>Movie name</w:t>
      </w:r>
    </w:p>
    <w:p w14:paraId="14C3D4FA" w14:textId="77777777" w:rsidR="00F65F4A" w:rsidRDefault="00F65F4A" w:rsidP="00F65F4A">
      <w:pPr>
        <w:pStyle w:val="ListParagraph"/>
        <w:numPr>
          <w:ilvl w:val="0"/>
          <w:numId w:val="21"/>
        </w:numPr>
        <w:spacing w:after="160" w:line="259" w:lineRule="auto"/>
      </w:pPr>
      <w:r>
        <w:t>Language</w:t>
      </w:r>
    </w:p>
    <w:p w14:paraId="37CE3A49" w14:textId="77777777" w:rsidR="00F65F4A" w:rsidRDefault="00F65F4A" w:rsidP="00F65F4A">
      <w:pPr>
        <w:pStyle w:val="ListParagraph"/>
        <w:numPr>
          <w:ilvl w:val="0"/>
          <w:numId w:val="21"/>
        </w:numPr>
        <w:spacing w:after="160" w:line="259" w:lineRule="auto"/>
      </w:pPr>
      <w:r>
        <w:t>Director name</w:t>
      </w:r>
    </w:p>
    <w:p w14:paraId="7D9ED696" w14:textId="77777777" w:rsidR="00F65F4A" w:rsidRDefault="00F65F4A" w:rsidP="00F65F4A">
      <w:pPr>
        <w:pStyle w:val="ListParagraph"/>
        <w:numPr>
          <w:ilvl w:val="0"/>
          <w:numId w:val="21"/>
        </w:numPr>
        <w:spacing w:after="160" w:line="259" w:lineRule="auto"/>
      </w:pPr>
      <w:r>
        <w:t>Star cast</w:t>
      </w:r>
    </w:p>
    <w:p w14:paraId="519B310D" w14:textId="77777777" w:rsidR="00F65F4A" w:rsidRDefault="00F65F4A" w:rsidP="00F65F4A">
      <w:pPr>
        <w:pStyle w:val="ListParagraph"/>
        <w:numPr>
          <w:ilvl w:val="0"/>
          <w:numId w:val="21"/>
        </w:numPr>
        <w:spacing w:after="160" w:line="259" w:lineRule="auto"/>
      </w:pPr>
      <w:r>
        <w:t>Year of release</w:t>
      </w:r>
    </w:p>
    <w:p w14:paraId="49B5A39A" w14:textId="77777777" w:rsidR="00F65F4A" w:rsidRDefault="00F65F4A" w:rsidP="00F65F4A"/>
    <w:p w14:paraId="585229A7" w14:textId="77777777" w:rsidR="00F65F4A" w:rsidRDefault="00F65F4A" w:rsidP="00F65F4A">
      <w:r>
        <w:t>Design the RESTful service using Spring Boot and by creating a sample database table in MySQL.</w:t>
      </w:r>
    </w:p>
    <w:p w14:paraId="1414D191" w14:textId="77777777" w:rsidR="00F65F4A" w:rsidRDefault="00F65F4A" w:rsidP="0030616D"/>
    <w:sectPr w:rsidR="00F65F4A" w:rsidSect="00DE5927">
      <w:headerReference w:type="default" r:id="rId12"/>
      <w:footerReference w:type="even" r:id="rId13"/>
      <w:footerReference w:type="default" r:id="rId14"/>
      <w:pgSz w:w="12240" w:h="15840"/>
      <w:pgMar w:top="2268" w:right="1701" w:bottom="2268" w:left="1701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66C32" w14:textId="77777777" w:rsidR="00E31D05" w:rsidRDefault="00E31D05" w:rsidP="00135E86">
      <w:r>
        <w:separator/>
      </w:r>
    </w:p>
    <w:p w14:paraId="43A1AFA7" w14:textId="77777777" w:rsidR="00E31D05" w:rsidRDefault="00E31D05" w:rsidP="00135E86"/>
  </w:endnote>
  <w:endnote w:type="continuationSeparator" w:id="0">
    <w:p w14:paraId="1F342051" w14:textId="77777777" w:rsidR="00E31D05" w:rsidRDefault="00E31D05" w:rsidP="00135E86">
      <w:r>
        <w:continuationSeparator/>
      </w:r>
    </w:p>
    <w:p w14:paraId="2DC88271" w14:textId="77777777" w:rsidR="00E31D05" w:rsidRDefault="00E31D05" w:rsidP="00135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977413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90BCEC" w14:textId="77777777" w:rsidR="002F3F4D" w:rsidRDefault="002F3F4D" w:rsidP="00135E86">
        <w:pPr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AC6381" w14:textId="77777777" w:rsidR="002F3F4D" w:rsidRDefault="002F3F4D" w:rsidP="00135E86"/>
  <w:p w14:paraId="7472276C" w14:textId="77777777" w:rsidR="002F3F4D" w:rsidRDefault="002F3F4D" w:rsidP="00135E8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109C6" w14:textId="7637391D" w:rsidR="00AC0283" w:rsidRPr="00E958C0" w:rsidRDefault="00AC0283" w:rsidP="00AC0283">
    <w:pPr>
      <w:pStyle w:val="Footer"/>
      <w:tabs>
        <w:tab w:val="clear" w:pos="4680"/>
      </w:tabs>
      <w:rPr>
        <w:sz w:val="16"/>
        <w:szCs w:val="16"/>
      </w:rPr>
    </w:pPr>
    <w:r w:rsidRPr="00E958C0">
      <w:rPr>
        <w:sz w:val="16"/>
        <w:szCs w:val="16"/>
      </w:rPr>
      <w:t>©</w:t>
    </w:r>
    <w:r>
      <w:rPr>
        <w:sz w:val="16"/>
        <w:szCs w:val="16"/>
      </w:rPr>
      <w:t xml:space="preserve">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 \@ "2020"  \* MERGEFORMAT </w:instrText>
    </w:r>
    <w:r>
      <w:rPr>
        <w:sz w:val="16"/>
        <w:szCs w:val="16"/>
      </w:rPr>
      <w:fldChar w:fldCharType="separate"/>
    </w:r>
    <w:r w:rsidR="00F65F4A">
      <w:rPr>
        <w:noProof/>
        <w:sz w:val="16"/>
        <w:szCs w:val="16"/>
      </w:rPr>
      <w:t>2020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  <w:r w:rsidRPr="00E958C0">
      <w:rPr>
        <w:sz w:val="16"/>
        <w:szCs w:val="16"/>
      </w:rPr>
      <w:t>Persistent Systems Ltd. All rights reserved.</w:t>
    </w:r>
    <w:r w:rsidRPr="00E958C0">
      <w:rPr>
        <w:sz w:val="16"/>
        <w:szCs w:val="16"/>
      </w:rPr>
      <w:tab/>
    </w:r>
    <w:sdt>
      <w:sdtPr>
        <w:rPr>
          <w:sz w:val="16"/>
          <w:szCs w:val="16"/>
        </w:rPr>
        <w:id w:val="15427027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958C0">
          <w:rPr>
            <w:sz w:val="16"/>
            <w:szCs w:val="16"/>
          </w:rPr>
          <w:fldChar w:fldCharType="begin"/>
        </w:r>
        <w:r w:rsidRPr="00E958C0">
          <w:rPr>
            <w:sz w:val="16"/>
            <w:szCs w:val="16"/>
          </w:rPr>
          <w:instrText xml:space="preserve"> PAGE   \* MERGEFORMAT </w:instrText>
        </w:r>
        <w:r w:rsidRPr="00E958C0">
          <w:rPr>
            <w:sz w:val="16"/>
            <w:szCs w:val="16"/>
          </w:rPr>
          <w:fldChar w:fldCharType="separate"/>
        </w:r>
        <w:r>
          <w:rPr>
            <w:sz w:val="16"/>
            <w:szCs w:val="16"/>
          </w:rPr>
          <w:t>1</w:t>
        </w:r>
        <w:r w:rsidRPr="00E958C0">
          <w:rPr>
            <w:noProof/>
            <w:sz w:val="16"/>
            <w:szCs w:val="16"/>
          </w:rPr>
          <w:fldChar w:fldCharType="end"/>
        </w:r>
      </w:sdtContent>
    </w:sdt>
  </w:p>
  <w:p w14:paraId="578D5FB2" w14:textId="2EA75E7F" w:rsidR="002F3F4D" w:rsidRPr="00AC0283" w:rsidRDefault="002F3F4D" w:rsidP="00AC0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05D6E" w14:textId="77777777" w:rsidR="00E31D05" w:rsidRDefault="00E31D05" w:rsidP="00135E86">
      <w:r>
        <w:separator/>
      </w:r>
    </w:p>
    <w:p w14:paraId="0FDD46D1" w14:textId="77777777" w:rsidR="00E31D05" w:rsidRDefault="00E31D05" w:rsidP="00135E86"/>
  </w:footnote>
  <w:footnote w:type="continuationSeparator" w:id="0">
    <w:p w14:paraId="0D05D652" w14:textId="77777777" w:rsidR="00E31D05" w:rsidRDefault="00E31D05" w:rsidP="00135E86">
      <w:r>
        <w:continuationSeparator/>
      </w:r>
    </w:p>
    <w:p w14:paraId="33FBB3C6" w14:textId="77777777" w:rsidR="00E31D05" w:rsidRDefault="00E31D05" w:rsidP="00135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EA96" w14:textId="546353D7" w:rsidR="002F3F4D" w:rsidRPr="00AC0283" w:rsidRDefault="00AC0283" w:rsidP="00F65F4A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CA28E2" wp14:editId="648F3526">
              <wp:simplePos x="0" y="0"/>
              <wp:positionH relativeFrom="margin">
                <wp:posOffset>0</wp:posOffset>
              </wp:positionH>
              <wp:positionV relativeFrom="paragraph">
                <wp:posOffset>401793</wp:posOffset>
              </wp:positionV>
              <wp:extent cx="594360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2BBA5C5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31.65pt" to="468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" strokecolor="#7a777e [3209]" strokeweight=".5pt">
              <v:stroke joinstyle="miter"/>
              <w10:wrap anchorx="margin"/>
            </v:line>
          </w:pict>
        </mc:Fallback>
      </mc:AlternateContent>
    </w:r>
    <w:r w:rsidRPr="00E60B6A">
      <w:rPr>
        <w:noProof/>
      </w:rPr>
      <w:drawing>
        <wp:inline distT="0" distB="0" distL="0" distR="0" wp14:anchorId="64F6E4D8" wp14:editId="6EB61DD7">
          <wp:extent cx="803571" cy="1800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571" cy="1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CCE4D8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D5F08" w:themeColor="accent1"/>
      </w:rPr>
    </w:lvl>
  </w:abstractNum>
  <w:abstractNum w:abstractNumId="1" w15:restartNumberingAfterBreak="0">
    <w:nsid w:val="FFFFFF89"/>
    <w:multiLevelType w:val="singleLevel"/>
    <w:tmpl w:val="211ED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D5F08" w:themeColor="accent1"/>
      </w:rPr>
    </w:lvl>
  </w:abstractNum>
  <w:abstractNum w:abstractNumId="2" w15:restartNumberingAfterBreak="0">
    <w:nsid w:val="0EC02145"/>
    <w:multiLevelType w:val="hybridMultilevel"/>
    <w:tmpl w:val="A7888256"/>
    <w:lvl w:ilvl="0" w:tplc="0A4C4E7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  <w:sz w:val="20"/>
      </w:rPr>
    </w:lvl>
    <w:lvl w:ilvl="1" w:tplc="0A4C4E74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FD5F08" w:themeColor="accent1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3219C"/>
    <w:multiLevelType w:val="hybridMultilevel"/>
    <w:tmpl w:val="31EED7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BD7BA1"/>
    <w:multiLevelType w:val="hybridMultilevel"/>
    <w:tmpl w:val="D458EB46"/>
    <w:lvl w:ilvl="0" w:tplc="866C4DF4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FD5F08" w:themeColor="accent1"/>
      </w:rPr>
    </w:lvl>
    <w:lvl w:ilvl="1" w:tplc="0A4C4E74">
      <w:start w:val="1"/>
      <w:numFmt w:val="bullet"/>
      <w:lvlText w:val=""/>
      <w:lvlJc w:val="left"/>
      <w:pPr>
        <w:ind w:left="1440" w:hanging="360"/>
      </w:pPr>
      <w:rPr>
        <w:rFonts w:ascii="Symbol" w:hAnsi="Symbol" w:hint="default"/>
        <w:color w:val="FD5F08" w:themeColor="accent1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407BF"/>
    <w:multiLevelType w:val="hybridMultilevel"/>
    <w:tmpl w:val="CCEE7F62"/>
    <w:lvl w:ilvl="0" w:tplc="0A4C4E7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0281D"/>
    <w:multiLevelType w:val="hybridMultilevel"/>
    <w:tmpl w:val="307E9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114"/>
    <w:multiLevelType w:val="hybridMultilevel"/>
    <w:tmpl w:val="42563B7C"/>
    <w:lvl w:ilvl="0" w:tplc="0A4C4E7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  <w:sz w:val="20"/>
      </w:rPr>
    </w:lvl>
    <w:lvl w:ilvl="1" w:tplc="0A4C4E74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FD5F08" w:themeColor="accent1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FF5D43"/>
    <w:multiLevelType w:val="hybridMultilevel"/>
    <w:tmpl w:val="318AEB88"/>
    <w:lvl w:ilvl="0" w:tplc="0A4C4E74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FD5F0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7C0E21"/>
    <w:multiLevelType w:val="hybridMultilevel"/>
    <w:tmpl w:val="59300DB2"/>
    <w:lvl w:ilvl="0" w:tplc="0A4C4E7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8F6AB0"/>
    <w:multiLevelType w:val="hybridMultilevel"/>
    <w:tmpl w:val="CDDC081A"/>
    <w:lvl w:ilvl="0" w:tplc="866C4DF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</w:rPr>
    </w:lvl>
    <w:lvl w:ilvl="1" w:tplc="0A4C4E74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color w:val="FD5F08" w:themeColor="accent1"/>
        <w:sz w:val="2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E9A05D9"/>
    <w:multiLevelType w:val="hybridMultilevel"/>
    <w:tmpl w:val="E72AB8BE"/>
    <w:lvl w:ilvl="0" w:tplc="0A4C4E74">
      <w:start w:val="1"/>
      <w:numFmt w:val="bullet"/>
      <w:lvlText w:val=""/>
      <w:lvlJc w:val="left"/>
      <w:pPr>
        <w:ind w:left="1440" w:hanging="360"/>
      </w:pPr>
      <w:rPr>
        <w:rFonts w:ascii="Symbol" w:hAnsi="Symbol" w:hint="default"/>
        <w:color w:val="FD5F0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01F423B"/>
    <w:multiLevelType w:val="hybridMultilevel"/>
    <w:tmpl w:val="0A3AA1DC"/>
    <w:lvl w:ilvl="0" w:tplc="0A4C4E7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F3EEA"/>
    <w:multiLevelType w:val="hybridMultilevel"/>
    <w:tmpl w:val="D37E02F6"/>
    <w:lvl w:ilvl="0" w:tplc="866C4DF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0763F6"/>
    <w:multiLevelType w:val="hybridMultilevel"/>
    <w:tmpl w:val="2E7212CE"/>
    <w:lvl w:ilvl="0" w:tplc="0A4C4E7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0F31F6"/>
    <w:multiLevelType w:val="hybridMultilevel"/>
    <w:tmpl w:val="64EAE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53D89"/>
    <w:multiLevelType w:val="hybridMultilevel"/>
    <w:tmpl w:val="4C5A75B0"/>
    <w:lvl w:ilvl="0" w:tplc="63422F46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FD5F08" w:themeColor="accen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91A16"/>
    <w:multiLevelType w:val="hybridMultilevel"/>
    <w:tmpl w:val="EE46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57C80"/>
    <w:multiLevelType w:val="hybridMultilevel"/>
    <w:tmpl w:val="672A4E46"/>
    <w:lvl w:ilvl="0" w:tplc="68329F7A">
      <w:start w:val="1"/>
      <w:numFmt w:val="upperLetter"/>
      <w:pStyle w:val="TableABC"/>
      <w:lvlText w:val="%1."/>
      <w:lvlJc w:val="left"/>
      <w:pPr>
        <w:ind w:left="998" w:hanging="360"/>
      </w:pPr>
      <w:rPr>
        <w:rFonts w:hint="default"/>
        <w:b/>
        <w:color w:val="FD5F08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BB2B05"/>
    <w:multiLevelType w:val="hybridMultilevel"/>
    <w:tmpl w:val="442E2522"/>
    <w:lvl w:ilvl="0" w:tplc="866C4DF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B948A3"/>
    <w:multiLevelType w:val="hybridMultilevel"/>
    <w:tmpl w:val="BBE25E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853836"/>
    <w:multiLevelType w:val="hybridMultilevel"/>
    <w:tmpl w:val="61047538"/>
    <w:lvl w:ilvl="0" w:tplc="0A4C4E74">
      <w:start w:val="1"/>
      <w:numFmt w:val="bullet"/>
      <w:lvlText w:val=""/>
      <w:lvlJc w:val="left"/>
      <w:pPr>
        <w:ind w:left="360" w:hanging="360"/>
      </w:pPr>
      <w:rPr>
        <w:rFonts w:ascii="Symbol" w:hAnsi="Symbol" w:hint="default"/>
        <w:color w:val="FD5F08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8"/>
  </w:num>
  <w:num w:numId="4">
    <w:abstractNumId w:val="19"/>
  </w:num>
  <w:num w:numId="5">
    <w:abstractNumId w:val="16"/>
  </w:num>
  <w:num w:numId="6">
    <w:abstractNumId w:val="10"/>
  </w:num>
  <w:num w:numId="7">
    <w:abstractNumId w:val="12"/>
  </w:num>
  <w:num w:numId="8">
    <w:abstractNumId w:val="13"/>
  </w:num>
  <w:num w:numId="9">
    <w:abstractNumId w:val="21"/>
  </w:num>
  <w:num w:numId="10">
    <w:abstractNumId w:val="5"/>
  </w:num>
  <w:num w:numId="11">
    <w:abstractNumId w:val="14"/>
  </w:num>
  <w:num w:numId="12">
    <w:abstractNumId w:val="8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9"/>
  </w:num>
  <w:num w:numId="18">
    <w:abstractNumId w:val="4"/>
  </w:num>
  <w:num w:numId="19">
    <w:abstractNumId w:val="11"/>
  </w:num>
  <w:num w:numId="20">
    <w:abstractNumId w:val="17"/>
  </w:num>
  <w:num w:numId="21">
    <w:abstractNumId w:val="20"/>
  </w:num>
  <w:num w:numId="22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FF"/>
    <w:rsid w:val="0000379E"/>
    <w:rsid w:val="00006471"/>
    <w:rsid w:val="00010CA0"/>
    <w:rsid w:val="00012A25"/>
    <w:rsid w:val="00077304"/>
    <w:rsid w:val="000A1AEB"/>
    <w:rsid w:val="000A5000"/>
    <w:rsid w:val="000E7DD6"/>
    <w:rsid w:val="00100528"/>
    <w:rsid w:val="0010716B"/>
    <w:rsid w:val="00135E86"/>
    <w:rsid w:val="00154C99"/>
    <w:rsid w:val="00185C2B"/>
    <w:rsid w:val="00190820"/>
    <w:rsid w:val="00191B1E"/>
    <w:rsid w:val="001B4AC3"/>
    <w:rsid w:val="001E2536"/>
    <w:rsid w:val="002145D6"/>
    <w:rsid w:val="0022054A"/>
    <w:rsid w:val="00266111"/>
    <w:rsid w:val="00280607"/>
    <w:rsid w:val="00282A7E"/>
    <w:rsid w:val="002A36F2"/>
    <w:rsid w:val="002E3D90"/>
    <w:rsid w:val="002F3F4D"/>
    <w:rsid w:val="0030616D"/>
    <w:rsid w:val="00310114"/>
    <w:rsid w:val="0032725A"/>
    <w:rsid w:val="003328B1"/>
    <w:rsid w:val="0036275F"/>
    <w:rsid w:val="0036615B"/>
    <w:rsid w:val="00376C8A"/>
    <w:rsid w:val="00386485"/>
    <w:rsid w:val="003C7DAC"/>
    <w:rsid w:val="003D1D99"/>
    <w:rsid w:val="003D47C2"/>
    <w:rsid w:val="003E24C1"/>
    <w:rsid w:val="00425A54"/>
    <w:rsid w:val="00426F5D"/>
    <w:rsid w:val="00451F65"/>
    <w:rsid w:val="00472648"/>
    <w:rsid w:val="00495327"/>
    <w:rsid w:val="004B5F1A"/>
    <w:rsid w:val="004C2F1D"/>
    <w:rsid w:val="004D242C"/>
    <w:rsid w:val="004D2A91"/>
    <w:rsid w:val="004E4EE0"/>
    <w:rsid w:val="004F0972"/>
    <w:rsid w:val="004F26FF"/>
    <w:rsid w:val="004F303E"/>
    <w:rsid w:val="0050073E"/>
    <w:rsid w:val="00501A67"/>
    <w:rsid w:val="00511A5A"/>
    <w:rsid w:val="00531B6E"/>
    <w:rsid w:val="0053318A"/>
    <w:rsid w:val="00544A8C"/>
    <w:rsid w:val="00547B42"/>
    <w:rsid w:val="00562C6F"/>
    <w:rsid w:val="00572D9F"/>
    <w:rsid w:val="0058321F"/>
    <w:rsid w:val="00585424"/>
    <w:rsid w:val="005B5663"/>
    <w:rsid w:val="005C3545"/>
    <w:rsid w:val="005C3DC2"/>
    <w:rsid w:val="005C7AE6"/>
    <w:rsid w:val="005E004A"/>
    <w:rsid w:val="005E28AA"/>
    <w:rsid w:val="005E625B"/>
    <w:rsid w:val="0066188F"/>
    <w:rsid w:val="0066475B"/>
    <w:rsid w:val="006812D9"/>
    <w:rsid w:val="006A438C"/>
    <w:rsid w:val="006B352B"/>
    <w:rsid w:val="006B6F15"/>
    <w:rsid w:val="006B73D6"/>
    <w:rsid w:val="006C5814"/>
    <w:rsid w:val="006E3034"/>
    <w:rsid w:val="006E7E60"/>
    <w:rsid w:val="006F4049"/>
    <w:rsid w:val="006F573B"/>
    <w:rsid w:val="00770847"/>
    <w:rsid w:val="007751B4"/>
    <w:rsid w:val="00783FD1"/>
    <w:rsid w:val="007B2718"/>
    <w:rsid w:val="007B4C48"/>
    <w:rsid w:val="008260F5"/>
    <w:rsid w:val="00854BDF"/>
    <w:rsid w:val="0085734E"/>
    <w:rsid w:val="008713CF"/>
    <w:rsid w:val="008831A8"/>
    <w:rsid w:val="00892BA9"/>
    <w:rsid w:val="008C2EE9"/>
    <w:rsid w:val="008F04CD"/>
    <w:rsid w:val="008F622E"/>
    <w:rsid w:val="0092371F"/>
    <w:rsid w:val="00944A47"/>
    <w:rsid w:val="009804CD"/>
    <w:rsid w:val="00986DAE"/>
    <w:rsid w:val="00991F82"/>
    <w:rsid w:val="009B68BF"/>
    <w:rsid w:val="009D0AFF"/>
    <w:rsid w:val="009D4598"/>
    <w:rsid w:val="009E17F1"/>
    <w:rsid w:val="009E1B1D"/>
    <w:rsid w:val="009F1ED3"/>
    <w:rsid w:val="009F1F81"/>
    <w:rsid w:val="009F4B18"/>
    <w:rsid w:val="00A116B2"/>
    <w:rsid w:val="00A15897"/>
    <w:rsid w:val="00A40229"/>
    <w:rsid w:val="00A50921"/>
    <w:rsid w:val="00A52746"/>
    <w:rsid w:val="00A66D96"/>
    <w:rsid w:val="00A70B42"/>
    <w:rsid w:val="00A75485"/>
    <w:rsid w:val="00A909CB"/>
    <w:rsid w:val="00A960C1"/>
    <w:rsid w:val="00A97B9D"/>
    <w:rsid w:val="00AC0283"/>
    <w:rsid w:val="00AC0704"/>
    <w:rsid w:val="00B0472C"/>
    <w:rsid w:val="00B07FCC"/>
    <w:rsid w:val="00B1345D"/>
    <w:rsid w:val="00B202B8"/>
    <w:rsid w:val="00B37EA2"/>
    <w:rsid w:val="00B45CA0"/>
    <w:rsid w:val="00B57415"/>
    <w:rsid w:val="00B943E2"/>
    <w:rsid w:val="00B9549C"/>
    <w:rsid w:val="00BB6495"/>
    <w:rsid w:val="00BC05B8"/>
    <w:rsid w:val="00BC346E"/>
    <w:rsid w:val="00BC6030"/>
    <w:rsid w:val="00BD50A4"/>
    <w:rsid w:val="00BF0ADE"/>
    <w:rsid w:val="00BF7CEC"/>
    <w:rsid w:val="00C130B0"/>
    <w:rsid w:val="00C20579"/>
    <w:rsid w:val="00C24658"/>
    <w:rsid w:val="00C26CD3"/>
    <w:rsid w:val="00C46E1A"/>
    <w:rsid w:val="00C500F0"/>
    <w:rsid w:val="00C5177B"/>
    <w:rsid w:val="00C7790A"/>
    <w:rsid w:val="00CC6B5D"/>
    <w:rsid w:val="00CE670A"/>
    <w:rsid w:val="00D32714"/>
    <w:rsid w:val="00D528CD"/>
    <w:rsid w:val="00D76C3A"/>
    <w:rsid w:val="00D92BF9"/>
    <w:rsid w:val="00DA318C"/>
    <w:rsid w:val="00DB491D"/>
    <w:rsid w:val="00DC310B"/>
    <w:rsid w:val="00DC60F5"/>
    <w:rsid w:val="00DE5927"/>
    <w:rsid w:val="00DE7463"/>
    <w:rsid w:val="00E1170C"/>
    <w:rsid w:val="00E31D05"/>
    <w:rsid w:val="00E439B3"/>
    <w:rsid w:val="00E8231C"/>
    <w:rsid w:val="00E8659D"/>
    <w:rsid w:val="00E86E9B"/>
    <w:rsid w:val="00E92C52"/>
    <w:rsid w:val="00E9772B"/>
    <w:rsid w:val="00EB78B6"/>
    <w:rsid w:val="00ED4CFA"/>
    <w:rsid w:val="00EF0D75"/>
    <w:rsid w:val="00EF3049"/>
    <w:rsid w:val="00F2157F"/>
    <w:rsid w:val="00F37E86"/>
    <w:rsid w:val="00F65939"/>
    <w:rsid w:val="00F65F4A"/>
    <w:rsid w:val="00FA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FD1187"/>
  <w15:chartTrackingRefBased/>
  <w15:docId w15:val="{DDFD921F-A5A7-41A6-98AF-C591A153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86"/>
    <w:pPr>
      <w:spacing w:line="288" w:lineRule="auto"/>
    </w:pPr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5E86"/>
    <w:pPr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nhideWhenUsed/>
    <w:qFormat/>
    <w:rsid w:val="00135E86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135E86"/>
    <w:pPr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135E86"/>
    <w:pPr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unhideWhenUsed/>
    <w:qFormat/>
    <w:rsid w:val="00135E86"/>
    <w:pPr>
      <w:outlineLvl w:val="4"/>
    </w:pPr>
  </w:style>
  <w:style w:type="paragraph" w:styleId="Heading6">
    <w:name w:val="heading 6"/>
    <w:basedOn w:val="Heading5"/>
    <w:next w:val="Normal"/>
    <w:link w:val="Heading6Char"/>
    <w:unhideWhenUsed/>
    <w:qFormat/>
    <w:rsid w:val="00135E86"/>
    <w:pPr>
      <w:outlineLvl w:val="5"/>
    </w:pPr>
  </w:style>
  <w:style w:type="paragraph" w:styleId="Heading7">
    <w:name w:val="heading 7"/>
    <w:basedOn w:val="Heading6"/>
    <w:next w:val="Normal"/>
    <w:link w:val="Heading7Char"/>
    <w:unhideWhenUsed/>
    <w:qFormat/>
    <w:rsid w:val="00135E86"/>
    <w:pPr>
      <w:outlineLvl w:val="6"/>
    </w:pPr>
  </w:style>
  <w:style w:type="paragraph" w:styleId="Heading8">
    <w:name w:val="heading 8"/>
    <w:basedOn w:val="Heading7"/>
    <w:next w:val="Normal"/>
    <w:link w:val="Heading8Char"/>
    <w:unhideWhenUsed/>
    <w:qFormat/>
    <w:rsid w:val="00135E86"/>
    <w:pPr>
      <w:outlineLvl w:val="7"/>
    </w:pPr>
  </w:style>
  <w:style w:type="paragraph" w:styleId="Heading9">
    <w:name w:val="heading 9"/>
    <w:basedOn w:val="Heading8"/>
    <w:next w:val="Normal"/>
    <w:link w:val="Heading9Char"/>
    <w:unhideWhenUsed/>
    <w:qFormat/>
    <w:rsid w:val="00135E86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5E86"/>
    <w:rPr>
      <w:rFonts w:ascii="Arial" w:hAnsi="Arial" w:cs="Arial"/>
      <w:b/>
      <w:bCs/>
      <w:color w:val="201D28" w:themeColor="text1"/>
      <w:sz w:val="36"/>
      <w:szCs w:val="36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35E86"/>
    <w:rPr>
      <w:rFonts w:ascii="Arial" w:hAnsi="Arial" w:cs="Arial"/>
      <w:b/>
      <w:bCs/>
      <w:color w:val="201D28" w:themeColor="text1"/>
      <w:sz w:val="32"/>
      <w:szCs w:val="3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35E86"/>
    <w:rPr>
      <w:rFonts w:ascii="Arial" w:hAnsi="Arial" w:cs="Arial"/>
      <w:b/>
      <w:bCs/>
      <w:color w:val="201D28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35E86"/>
    <w:rPr>
      <w:rFonts w:ascii="Arial" w:hAnsi="Arial" w:cs="Arial"/>
      <w:b/>
      <w:bCs/>
      <w:color w:val="201D28" w:themeColor="text1"/>
      <w:sz w:val="22"/>
      <w:szCs w:val="22"/>
      <w:lang w:val="en-US" w:eastAsia="en-US"/>
    </w:rPr>
  </w:style>
  <w:style w:type="character" w:styleId="PageNumber">
    <w:name w:val="page number"/>
    <w:basedOn w:val="DefaultParagraphFont"/>
    <w:rsid w:val="00310114"/>
    <w:rPr>
      <w:color w:val="7A787F"/>
      <w:sz w:val="16"/>
      <w:szCs w:val="16"/>
    </w:rPr>
  </w:style>
  <w:style w:type="character" w:styleId="Strong">
    <w:name w:val="Strong"/>
    <w:qFormat/>
    <w:rsid w:val="00310114"/>
    <w:rPr>
      <w:b/>
    </w:rPr>
  </w:style>
  <w:style w:type="character" w:styleId="Emphasis">
    <w:name w:val="Emphasis"/>
    <w:qFormat/>
    <w:rsid w:val="0031011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35E86"/>
    <w:rPr>
      <w:rFonts w:ascii="Arial" w:hAnsi="Arial" w:cs="Arial"/>
      <w:b/>
      <w:bCs/>
      <w:color w:val="201D28" w:themeColor="text1"/>
      <w:sz w:val="48"/>
      <w:szCs w:val="4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135E86"/>
    <w:rPr>
      <w:rFonts w:ascii="Arial" w:hAnsi="Arial" w:cs="Arial"/>
      <w:b/>
      <w:bCs/>
      <w:color w:val="201D28" w:themeColor="text1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135E86"/>
    <w:rPr>
      <w:rFonts w:ascii="Arial" w:hAnsi="Arial" w:cs="Arial"/>
      <w:b/>
      <w:bCs/>
      <w:color w:val="201D28" w:themeColor="text1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135E86"/>
    <w:rPr>
      <w:rFonts w:ascii="Arial" w:hAnsi="Arial" w:cs="Arial"/>
      <w:b/>
      <w:bCs/>
      <w:color w:val="201D28" w:themeColor="text1"/>
      <w:sz w:val="22"/>
      <w:szCs w:val="22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135E86"/>
    <w:rPr>
      <w:rFonts w:ascii="Arial" w:hAnsi="Arial" w:cs="Arial"/>
      <w:b/>
      <w:bCs/>
      <w:color w:val="201D28" w:themeColor="text1"/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rsid w:val="00135E86"/>
  </w:style>
  <w:style w:type="character" w:customStyle="1" w:styleId="BodyTextChar">
    <w:name w:val="Body Text Char"/>
    <w:basedOn w:val="DefaultParagraphFont"/>
    <w:link w:val="BodyText"/>
    <w:rsid w:val="00135E86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styleId="BodyText2">
    <w:name w:val="Body Text 2"/>
    <w:basedOn w:val="BodyText"/>
    <w:link w:val="BodyText2Char"/>
    <w:rsid w:val="00135E86"/>
  </w:style>
  <w:style w:type="character" w:customStyle="1" w:styleId="BodyText2Char">
    <w:name w:val="Body Text 2 Char"/>
    <w:basedOn w:val="DefaultParagraphFont"/>
    <w:link w:val="BodyText2"/>
    <w:rsid w:val="00135E86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styleId="BodyText3">
    <w:name w:val="Body Text 3"/>
    <w:basedOn w:val="BodyText2"/>
    <w:link w:val="BodyText3Char"/>
    <w:rsid w:val="00135E86"/>
  </w:style>
  <w:style w:type="character" w:customStyle="1" w:styleId="BodyText3Char">
    <w:name w:val="Body Text 3 Char"/>
    <w:basedOn w:val="DefaultParagraphFont"/>
    <w:link w:val="BodyText3"/>
    <w:rsid w:val="00135E86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styleId="ListBullet">
    <w:name w:val="List Bullet"/>
    <w:basedOn w:val="Normal"/>
    <w:rsid w:val="009D4598"/>
    <w:pPr>
      <w:contextualSpacing/>
    </w:pPr>
  </w:style>
  <w:style w:type="paragraph" w:styleId="ListBullet2">
    <w:name w:val="List Bullet 2"/>
    <w:basedOn w:val="ListBullet"/>
    <w:rsid w:val="009D4598"/>
    <w:pPr>
      <w:tabs>
        <w:tab w:val="num" w:pos="720"/>
      </w:tabs>
      <w:ind w:left="720"/>
    </w:pPr>
  </w:style>
  <w:style w:type="paragraph" w:styleId="ListBullet3">
    <w:name w:val="List Bullet 3"/>
    <w:basedOn w:val="ListBullet"/>
    <w:rsid w:val="009D4598"/>
    <w:pPr>
      <w:tabs>
        <w:tab w:val="num" w:pos="1080"/>
      </w:tabs>
      <w:ind w:left="1080"/>
    </w:pPr>
  </w:style>
  <w:style w:type="paragraph" w:styleId="ListBullet4">
    <w:name w:val="List Bullet 4"/>
    <w:basedOn w:val="ListBullet"/>
    <w:rsid w:val="009D4598"/>
    <w:pPr>
      <w:tabs>
        <w:tab w:val="num" w:pos="1440"/>
      </w:tabs>
      <w:ind w:left="1440"/>
    </w:pPr>
  </w:style>
  <w:style w:type="paragraph" w:styleId="ListBullet5">
    <w:name w:val="List Bullet 5"/>
    <w:basedOn w:val="ListBullet"/>
    <w:rsid w:val="009D4598"/>
    <w:pPr>
      <w:tabs>
        <w:tab w:val="num" w:pos="1800"/>
      </w:tabs>
      <w:ind w:left="1800"/>
    </w:pPr>
  </w:style>
  <w:style w:type="paragraph" w:styleId="ListNumber">
    <w:name w:val="List Number"/>
    <w:basedOn w:val="Normal"/>
    <w:rsid w:val="00135E86"/>
    <w:pPr>
      <w:numPr>
        <w:numId w:val="1"/>
      </w:numPr>
      <w:contextualSpacing/>
    </w:pPr>
  </w:style>
  <w:style w:type="paragraph" w:styleId="ListNumber2">
    <w:name w:val="List Number 2"/>
    <w:basedOn w:val="ListNumber"/>
    <w:link w:val="ListNumber2Char"/>
    <w:rsid w:val="0050073E"/>
    <w:pPr>
      <w:tabs>
        <w:tab w:val="clear" w:pos="360"/>
        <w:tab w:val="num" w:pos="720"/>
      </w:tabs>
      <w:ind w:left="720"/>
    </w:pPr>
  </w:style>
  <w:style w:type="paragraph" w:styleId="ListNumber3">
    <w:name w:val="List Number 3"/>
    <w:basedOn w:val="ListNumber"/>
    <w:rsid w:val="0050073E"/>
    <w:pPr>
      <w:tabs>
        <w:tab w:val="clear" w:pos="360"/>
        <w:tab w:val="num" w:pos="1080"/>
      </w:tabs>
      <w:ind w:left="1080"/>
    </w:pPr>
  </w:style>
  <w:style w:type="paragraph" w:styleId="ListNumber4">
    <w:name w:val="List Number 4"/>
    <w:basedOn w:val="ListNumber"/>
    <w:rsid w:val="0050073E"/>
    <w:pPr>
      <w:tabs>
        <w:tab w:val="clear" w:pos="360"/>
        <w:tab w:val="num" w:pos="1440"/>
      </w:tabs>
      <w:ind w:left="1440"/>
    </w:pPr>
  </w:style>
  <w:style w:type="paragraph" w:styleId="ListNumber5">
    <w:name w:val="List Number 5"/>
    <w:basedOn w:val="ListNumber"/>
    <w:rsid w:val="0050073E"/>
    <w:pPr>
      <w:tabs>
        <w:tab w:val="clear" w:pos="360"/>
        <w:tab w:val="num" w:pos="1800"/>
      </w:tabs>
      <w:ind w:left="1800"/>
    </w:pPr>
  </w:style>
  <w:style w:type="paragraph" w:styleId="Header">
    <w:name w:val="header"/>
    <w:basedOn w:val="Normal"/>
    <w:link w:val="HeaderChar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20579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C205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20579"/>
    <w:rPr>
      <w:rFonts w:ascii="Arial" w:hAnsi="Arial" w:cs="Arial"/>
      <w:color w:val="201D28" w:themeColor="text1"/>
      <w:sz w:val="22"/>
      <w:szCs w:val="22"/>
      <w:lang w:val="en-US" w:eastAsia="en-US"/>
    </w:rPr>
  </w:style>
  <w:style w:type="table" w:styleId="TableGrid">
    <w:name w:val="Table Grid"/>
    <w:basedOn w:val="TableNormal"/>
    <w:rsid w:val="00C205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ListNumber5"/>
    <w:link w:val="TableHeaderChar"/>
    <w:qFormat/>
    <w:rsid w:val="004F26FF"/>
    <w:pPr>
      <w:numPr>
        <w:numId w:val="0"/>
      </w:numPr>
      <w:spacing w:before="60" w:after="60"/>
      <w:contextualSpacing w:val="0"/>
    </w:pPr>
    <w:rPr>
      <w:b/>
      <w:bCs/>
      <w:color w:val="7A777E" w:themeColor="accent6"/>
      <w:sz w:val="20"/>
      <w:szCs w:val="20"/>
    </w:rPr>
  </w:style>
  <w:style w:type="paragraph" w:customStyle="1" w:styleId="TableBody">
    <w:name w:val="Table_Body"/>
    <w:basedOn w:val="ListNumber5"/>
    <w:link w:val="TableBodyChar"/>
    <w:qFormat/>
    <w:rsid w:val="004F26FF"/>
    <w:pPr>
      <w:numPr>
        <w:numId w:val="0"/>
      </w:numPr>
      <w:spacing w:before="60" w:after="60"/>
      <w:contextualSpacing w:val="0"/>
    </w:pPr>
    <w:rPr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sid w:val="004F26FF"/>
    <w:rPr>
      <w:rFonts w:ascii="Arial" w:hAnsi="Arial" w:cs="Arial"/>
      <w:b/>
      <w:bCs/>
      <w:color w:val="7A777E" w:themeColor="accent6"/>
      <w:lang w:val="en-US" w:eastAsia="en-US"/>
    </w:rPr>
  </w:style>
  <w:style w:type="character" w:customStyle="1" w:styleId="TableBodyChar">
    <w:name w:val="Table_Body Char"/>
    <w:basedOn w:val="DefaultParagraphFont"/>
    <w:link w:val="TableBody"/>
    <w:rsid w:val="004F26FF"/>
    <w:rPr>
      <w:rFonts w:ascii="Arial" w:hAnsi="Arial" w:cs="Arial"/>
      <w:color w:val="201D28" w:themeColor="text1"/>
      <w:lang w:val="en-US" w:eastAsia="en-US"/>
    </w:rPr>
  </w:style>
  <w:style w:type="paragraph" w:customStyle="1" w:styleId="TableABC">
    <w:name w:val="Table_ABC"/>
    <w:basedOn w:val="NoSpacing"/>
    <w:link w:val="TableABCChar"/>
    <w:qFormat/>
    <w:rsid w:val="004F26FF"/>
    <w:pPr>
      <w:numPr>
        <w:numId w:val="3"/>
      </w:numPr>
      <w:suppressAutoHyphens/>
      <w:spacing w:after="60" w:line="288" w:lineRule="auto"/>
      <w:ind w:left="363" w:hanging="363"/>
    </w:pPr>
    <w:rPr>
      <w:rFonts w:eastAsiaTheme="minorHAnsi"/>
      <w:sz w:val="20"/>
    </w:rPr>
  </w:style>
  <w:style w:type="character" w:customStyle="1" w:styleId="TableABCChar">
    <w:name w:val="Table_ABC Char"/>
    <w:basedOn w:val="DefaultParagraphFont"/>
    <w:link w:val="TableABC"/>
    <w:rsid w:val="004F26FF"/>
    <w:rPr>
      <w:rFonts w:ascii="Arial" w:eastAsiaTheme="minorHAnsi" w:hAnsi="Arial" w:cs="Arial"/>
      <w:color w:val="201D28" w:themeColor="text1"/>
      <w:szCs w:val="22"/>
      <w:lang w:val="en-US" w:eastAsia="en-US"/>
    </w:rPr>
  </w:style>
  <w:style w:type="paragraph" w:styleId="NoSpacing">
    <w:name w:val="No Spacing"/>
    <w:uiPriority w:val="1"/>
    <w:qFormat/>
    <w:rsid w:val="004F26FF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customStyle="1" w:styleId="List1">
    <w:name w:val="List_1"/>
    <w:basedOn w:val="ListBullet"/>
    <w:link w:val="List1Char"/>
    <w:qFormat/>
    <w:rsid w:val="004F26FF"/>
    <w:pPr>
      <w:spacing w:after="60"/>
      <w:contextualSpacing w:val="0"/>
    </w:pPr>
  </w:style>
  <w:style w:type="character" w:customStyle="1" w:styleId="List1Char">
    <w:name w:val="List_1 Char"/>
    <w:basedOn w:val="DefaultParagraphFont"/>
    <w:link w:val="List1"/>
    <w:rsid w:val="004F26FF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DB491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B491D"/>
    <w:rPr>
      <w:rFonts w:ascii="Segoe UI" w:hAnsi="Segoe UI" w:cs="Segoe UI"/>
      <w:color w:val="201D28" w:themeColor="text1"/>
      <w:sz w:val="18"/>
      <w:szCs w:val="1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8231C"/>
    <w:rPr>
      <w:rFonts w:cs="Times New Roman"/>
      <w:color w:val="FD5F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E24C1"/>
    <w:rPr>
      <w:color w:val="96380A" w:themeColor="followedHyperlink"/>
      <w:u w:val="single"/>
    </w:rPr>
  </w:style>
  <w:style w:type="paragraph" w:customStyle="1" w:styleId="BulletList">
    <w:name w:val="Bullet List"/>
    <w:basedOn w:val="ListBullet"/>
    <w:link w:val="BulletListChar"/>
    <w:qFormat/>
    <w:rsid w:val="00FA3951"/>
    <w:pPr>
      <w:spacing w:after="60"/>
      <w:ind w:left="720" w:hanging="360"/>
      <w:contextualSpacing w:val="0"/>
    </w:pPr>
  </w:style>
  <w:style w:type="character" w:customStyle="1" w:styleId="BulletListChar">
    <w:name w:val="Bullet List Char"/>
    <w:basedOn w:val="DefaultParagraphFont"/>
    <w:link w:val="BulletList"/>
    <w:rsid w:val="00FA3951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customStyle="1" w:styleId="TableBody0">
    <w:name w:val="Table Body"/>
    <w:basedOn w:val="ListNumber5"/>
    <w:link w:val="TableBodyChar0"/>
    <w:qFormat/>
    <w:rsid w:val="00FA3951"/>
    <w:pPr>
      <w:numPr>
        <w:numId w:val="0"/>
      </w:numPr>
      <w:spacing w:before="60" w:after="60"/>
      <w:contextualSpacing w:val="0"/>
    </w:pPr>
    <w:rPr>
      <w:sz w:val="20"/>
      <w:szCs w:val="20"/>
    </w:rPr>
  </w:style>
  <w:style w:type="character" w:customStyle="1" w:styleId="TableBodyChar0">
    <w:name w:val="Table Body Char"/>
    <w:basedOn w:val="DefaultParagraphFont"/>
    <w:link w:val="TableBody0"/>
    <w:rsid w:val="00FA3951"/>
    <w:rPr>
      <w:rFonts w:ascii="Arial" w:hAnsi="Arial" w:cs="Arial"/>
      <w:color w:val="201D28" w:themeColor="text1"/>
      <w:lang w:val="en-US" w:eastAsia="en-US"/>
    </w:rPr>
  </w:style>
  <w:style w:type="table" w:customStyle="1" w:styleId="PersistentTablestyle">
    <w:name w:val="Persistent Table style"/>
    <w:basedOn w:val="TableNormal"/>
    <w:uiPriority w:val="99"/>
    <w:rsid w:val="00FA3951"/>
    <w:rPr>
      <w:rFonts w:ascii="Arial" w:hAnsi="Arial"/>
    </w:rPr>
    <w:tblPr>
      <w:tblStyleRowBandSize w:val="1"/>
      <w:tblStyleColBandSize w:val="1"/>
    </w:tblPr>
    <w:tblStylePr w:type="firstRow">
      <w:pPr>
        <w:jc w:val="left"/>
      </w:pPr>
      <w:rPr>
        <w:rFonts w:ascii="Arial" w:hAnsi="Arial"/>
        <w:b/>
        <w:color w:val="7A777E" w:themeColor="accent6"/>
        <w:sz w:val="20"/>
        <w:u w:val="none"/>
      </w:rPr>
      <w:tblPr/>
      <w:tcPr>
        <w:tcBorders>
          <w:bottom w:val="single" w:sz="24" w:space="0" w:color="7A777E" w:themeColor="accent6"/>
        </w:tcBorders>
      </w:tcPr>
    </w:tblStylePr>
    <w:tblStylePr w:type="band1Vert">
      <w:tblPr/>
      <w:tcPr>
        <w:tcBorders>
          <w:bottom w:val="nil"/>
        </w:tcBorders>
      </w:tcPr>
    </w:tblStylePr>
    <w:tblStylePr w:type="band1Horz">
      <w:rPr>
        <w:rFonts w:ascii="Arial" w:hAnsi="Arial"/>
        <w:color w:val="201D28" w:themeColor="text1"/>
        <w:sz w:val="20"/>
      </w:rPr>
      <w:tblPr/>
      <w:tcPr>
        <w:tcBorders>
          <w:top w:val="nil"/>
          <w:left w:val="nil"/>
          <w:bottom w:val="single" w:sz="4" w:space="0" w:color="7A777E" w:themeColor="accent6"/>
          <w:right w:val="nil"/>
          <w:insideH w:val="nil"/>
          <w:insideV w:val="nil"/>
        </w:tcBorders>
      </w:tcPr>
    </w:tblStylePr>
    <w:tblStylePr w:type="band2Horz">
      <w:pPr>
        <w:wordWrap/>
        <w:spacing w:beforeLines="0" w:before="60" w:beforeAutospacing="0" w:afterLines="0" w:after="60" w:afterAutospacing="0" w:line="288" w:lineRule="auto"/>
        <w:contextualSpacing w:val="0"/>
      </w:pPr>
      <w:rPr>
        <w:rFonts w:ascii="Arial" w:hAnsi="Arial"/>
        <w:color w:val="201D28" w:themeColor="text1"/>
        <w:sz w:val="20"/>
      </w:rPr>
      <w:tblPr/>
      <w:tcPr>
        <w:tcBorders>
          <w:bottom w:val="single" w:sz="4" w:space="0" w:color="7A777E" w:themeColor="accent6"/>
          <w:insideH w:val="nil"/>
        </w:tcBorders>
      </w:tcPr>
    </w:tblStylePr>
  </w:style>
  <w:style w:type="paragraph" w:customStyle="1" w:styleId="BodyCopy">
    <w:name w:val="Body Copy"/>
    <w:basedOn w:val="Normal"/>
    <w:link w:val="BodyCopyChar"/>
    <w:qFormat/>
    <w:rsid w:val="00BF7CEC"/>
    <w:pPr>
      <w:suppressAutoHyphens/>
      <w:spacing w:after="120"/>
    </w:pPr>
    <w:rPr>
      <w:rFonts w:asciiTheme="minorHAnsi" w:eastAsiaTheme="minorHAnsi" w:hAnsiTheme="minorHAnsi" w:cstheme="minorHAnsi"/>
    </w:rPr>
  </w:style>
  <w:style w:type="character" w:customStyle="1" w:styleId="BodyCopyChar">
    <w:name w:val="Body Copy Char"/>
    <w:basedOn w:val="DefaultParagraphFont"/>
    <w:link w:val="BodyCopy"/>
    <w:rsid w:val="00BF7CEC"/>
    <w:rPr>
      <w:rFonts w:asciiTheme="minorHAnsi" w:eastAsiaTheme="minorHAnsi" w:hAnsiTheme="minorHAnsi" w:cstheme="minorHAnsi"/>
      <w:color w:val="201D28" w:themeColor="text1"/>
      <w:sz w:val="22"/>
      <w:szCs w:val="22"/>
      <w:lang w:val="en-US" w:eastAsia="en-US"/>
    </w:rPr>
  </w:style>
  <w:style w:type="character" w:customStyle="1" w:styleId="ListNumber2Char">
    <w:name w:val="List Number 2 Char"/>
    <w:basedOn w:val="DefaultParagraphFont"/>
    <w:link w:val="ListNumber2"/>
    <w:rsid w:val="006F573B"/>
    <w:rPr>
      <w:rFonts w:ascii="Arial" w:hAnsi="Arial" w:cs="Arial"/>
      <w:color w:val="201D28" w:themeColor="text1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B9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PPTFactory\LIVE_JOBS\Service%20PPT-Word\Word\Email\2019\December\06122019\Arti%20Sabnani\Revision%202\Production\Persistent%20Word%20Template%205%20(No%20Title%20Page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01D28"/>
      </a:dk1>
      <a:lt1>
        <a:srgbClr val="EEEFEE"/>
      </a:lt1>
      <a:dk2>
        <a:srgbClr val="4C4D4C"/>
      </a:dk2>
      <a:lt2>
        <a:srgbClr val="D3D1D4"/>
      </a:lt2>
      <a:accent1>
        <a:srgbClr val="FD5F08"/>
      </a:accent1>
      <a:accent2>
        <a:srgbClr val="FC7E39"/>
      </a:accent2>
      <a:accent3>
        <a:srgbClr val="FDBE9C"/>
      </a:accent3>
      <a:accent4>
        <a:srgbClr val="211D28"/>
      </a:accent4>
      <a:accent5>
        <a:srgbClr val="4E4A53"/>
      </a:accent5>
      <a:accent6>
        <a:srgbClr val="7A777E"/>
      </a:accent6>
      <a:hlink>
        <a:srgbClr val="FD5F08"/>
      </a:hlink>
      <a:folHlink>
        <a:srgbClr val="96380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B576F356574CBD16B34A73D70695" ma:contentTypeVersion="8" ma:contentTypeDescription="Create a new document." ma:contentTypeScope="" ma:versionID="bca543524e2ec79fe409023ce49179ff">
  <xsd:schema xmlns:xsd="http://www.w3.org/2001/XMLSchema" xmlns:xs="http://www.w3.org/2001/XMLSchema" xmlns:p="http://schemas.microsoft.com/office/2006/metadata/properties" xmlns:ns2="a0448f10-1373-4774-8709-09a1dc319ea0" targetNamespace="http://schemas.microsoft.com/office/2006/metadata/properties" ma:root="true" ma:fieldsID="d9c6997eb3394a40be703c03b50d74a9" ns2:_="">
    <xsd:import namespace="a0448f10-1373-4774-8709-09a1dc319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48f10-1373-4774-8709-09a1dc319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DB426A-1473-4C41-B9B1-344AADCC903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133E232-F146-4409-902A-520EEB67D630}"/>
</file>

<file path=customXml/itemProps3.xml><?xml version="1.0" encoding="utf-8"?>
<ds:datastoreItem xmlns:ds="http://schemas.openxmlformats.org/officeDocument/2006/customXml" ds:itemID="{DC5AA04B-2BC3-47D1-A37A-E36AFC0DE3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DB867-70AE-4FBD-BA0E-BEAEBCCC188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7D86B12-7B6D-4CE1-8873-21169B4597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Persistent Word Template 5 (No Title Page)</Template>
  <TotalTime>1285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Date-----------, 2004</vt:lpstr>
      <vt:lpstr>Date-----------, 2004</vt:lpstr>
    </vt:vector>
  </TitlesOfParts>
  <Company>Persistent Systems Pvt. Ltd.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Date-----------, 2004</dc:title>
  <dc:subject/>
  <dc:creator>Poornima More</dc:creator>
  <cp:keywords/>
  <cp:lastModifiedBy>Ketaki Yadwadkar</cp:lastModifiedBy>
  <cp:revision>51</cp:revision>
  <cp:lastPrinted>2019-10-18T10:47:00Z</cp:lastPrinted>
  <dcterms:created xsi:type="dcterms:W3CDTF">2020-01-20T04:48:00Z</dcterms:created>
  <dcterms:modified xsi:type="dcterms:W3CDTF">2021-03-23T06:21:00Z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0x010100F615B576F356574CBD16B34A73D70695</vt:lpwstr>
  </property>
</Properties>
</file>